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DA" w:rsidRDefault="00176792">
      <w:pPr>
        <w:pStyle w:val="Title"/>
      </w:pPr>
      <w:r>
        <w:t>Connect Four</w:t>
      </w:r>
    </w:p>
    <w:p w:rsidR="00176792" w:rsidRDefault="002F4AA1" w:rsidP="00176792">
      <w:pPr>
        <w:pStyle w:val="Heading1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E0CDBD8" wp14:editId="6E5AB1BA">
            <wp:simplePos x="0" y="0"/>
            <wp:positionH relativeFrom="margin">
              <wp:posOffset>3662680</wp:posOffset>
            </wp:positionH>
            <wp:positionV relativeFrom="paragraph">
              <wp:posOffset>262255</wp:posOffset>
            </wp:positionV>
            <wp:extent cx="2383790" cy="2727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Exercise 2</w:t>
      </w:r>
      <w:r w:rsidR="00176792">
        <w:t xml:space="preserve"> – The Game</w:t>
      </w:r>
      <w:r>
        <w:t xml:space="preserve"> Board</w:t>
      </w:r>
    </w:p>
    <w:p w:rsidR="00176792" w:rsidRPr="00A30DA0" w:rsidRDefault="00A30DA0" w:rsidP="00301F39">
      <w:pPr>
        <w:pStyle w:val="ListParagraph"/>
        <w:numPr>
          <w:ilvl w:val="0"/>
          <w:numId w:val="6"/>
        </w:numPr>
      </w:pPr>
      <w:r w:rsidRPr="00301F39">
        <w:t xml:space="preserve">Download the files using the “Download ZIP” option from GitHub and unzip the archive </w:t>
      </w:r>
    </w:p>
    <w:p w:rsidR="00A30DA0" w:rsidRPr="00A30DA0" w:rsidRDefault="00A30DA0" w:rsidP="00301F39">
      <w:pPr>
        <w:pStyle w:val="ListParagraph"/>
        <w:numPr>
          <w:ilvl w:val="0"/>
          <w:numId w:val="6"/>
        </w:numPr>
      </w:pPr>
      <w:r w:rsidRPr="00301F39">
        <w:t>Modify DrJava – Click Edit &gt;&gt; Preferences &gt;&gt; Resource Locations – in the Extra Classpath field, click “Add” and in the file dialog, browse to the location where you unzipped the archive and select the file ..src\java-getopt-1.0.14.jar, then click “Apply” and “OK”</w:t>
      </w:r>
    </w:p>
    <w:p w:rsidR="00A30DA0" w:rsidRPr="00374CE1" w:rsidRDefault="00A30DA0" w:rsidP="00301F39">
      <w:pPr>
        <w:pStyle w:val="ListParagraph"/>
        <w:numPr>
          <w:ilvl w:val="0"/>
          <w:numId w:val="6"/>
        </w:numPr>
      </w:pPr>
      <w:r w:rsidRPr="00301F39">
        <w:t>In DrJava, open Application.java (the main class) and BoardBase.java</w:t>
      </w:r>
    </w:p>
    <w:p w:rsidR="00374CE1" w:rsidRDefault="003B6A0A" w:rsidP="00374CE1">
      <w:r>
        <w:t>Review BoardBase’s fields/properties closely</w:t>
      </w:r>
      <w:bookmarkStart w:id="0" w:name="_GoBack"/>
      <w:bookmarkEnd w:id="0"/>
    </w:p>
    <w:p w:rsidR="002442FA" w:rsidRDefault="002442FA" w:rsidP="00374CE1">
      <w:r>
        <w:t>Complete the following methods in BoardBase.java</w:t>
      </w:r>
      <w:r w:rsidR="00301F39">
        <w:t>:</w:t>
      </w:r>
    </w:p>
    <w:p w:rsidR="00301F39" w:rsidRDefault="00301F39" w:rsidP="00301F39">
      <w:pPr>
        <w:pStyle w:val="ListParagraph"/>
        <w:numPr>
          <w:ilvl w:val="0"/>
          <w:numId w:val="6"/>
        </w:numPr>
      </w:pPr>
      <w:r>
        <w:t>Constructor</w:t>
      </w:r>
    </w:p>
    <w:p w:rsidR="00301F39" w:rsidRDefault="00301F39" w:rsidP="00301F39">
      <w:pPr>
        <w:pStyle w:val="ListParagraph"/>
        <w:numPr>
          <w:ilvl w:val="0"/>
          <w:numId w:val="6"/>
        </w:numPr>
      </w:pPr>
      <w:r>
        <w:t>reset</w:t>
      </w:r>
    </w:p>
    <w:p w:rsidR="00301F39" w:rsidRPr="00176792" w:rsidRDefault="003B6A0A" w:rsidP="00301F39">
      <w:pPr>
        <w:pStyle w:val="ListParagraph"/>
        <w:numPr>
          <w:ilvl w:val="0"/>
          <w:numId w:val="6"/>
        </w:numPr>
      </w:pPr>
      <w:r>
        <w:t>getGrid</w:t>
      </w:r>
    </w:p>
    <w:sectPr w:rsidR="00301F39" w:rsidRPr="001767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2D" w:rsidRDefault="0063292D" w:rsidP="00176792">
      <w:pPr>
        <w:spacing w:after="0" w:line="240" w:lineRule="auto"/>
      </w:pPr>
      <w:r>
        <w:separator/>
      </w:r>
    </w:p>
  </w:endnote>
  <w:endnote w:type="continuationSeparator" w:id="0">
    <w:p w:rsidR="0063292D" w:rsidRDefault="0063292D" w:rsidP="0017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2D" w:rsidRDefault="0063292D" w:rsidP="00176792">
      <w:pPr>
        <w:spacing w:after="0" w:line="240" w:lineRule="auto"/>
      </w:pPr>
      <w:r>
        <w:separator/>
      </w:r>
    </w:p>
  </w:footnote>
  <w:footnote w:type="continuationSeparator" w:id="0">
    <w:p w:rsidR="0063292D" w:rsidRDefault="0063292D" w:rsidP="0017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6DD8"/>
    <w:multiLevelType w:val="hybridMultilevel"/>
    <w:tmpl w:val="AAA6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D74D0"/>
    <w:multiLevelType w:val="hybridMultilevel"/>
    <w:tmpl w:val="ED82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D046E"/>
    <w:multiLevelType w:val="hybridMultilevel"/>
    <w:tmpl w:val="611E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171A7"/>
    <w:multiLevelType w:val="hybridMultilevel"/>
    <w:tmpl w:val="EA14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92"/>
    <w:rsid w:val="00176792"/>
    <w:rsid w:val="00187A4D"/>
    <w:rsid w:val="002442FA"/>
    <w:rsid w:val="002F4AA1"/>
    <w:rsid w:val="00301F39"/>
    <w:rsid w:val="00374CE1"/>
    <w:rsid w:val="003B6A0A"/>
    <w:rsid w:val="005F7227"/>
    <w:rsid w:val="0063292D"/>
    <w:rsid w:val="006B0CDA"/>
    <w:rsid w:val="00755694"/>
    <w:rsid w:val="00855D66"/>
    <w:rsid w:val="00A30DA0"/>
    <w:rsid w:val="00B77530"/>
    <w:rsid w:val="00B8261D"/>
    <w:rsid w:val="00C20E5A"/>
    <w:rsid w:val="00D27A9E"/>
    <w:rsid w:val="00EB3798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D447D-DBCD-4BC5-9CBB-B1495722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67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7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\AppData\Roaming\Microsoft\Templates\Ion%20design%20(blank)(3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BB6EF-C5EF-457A-A0DF-C1CAA153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(blank)(3).dotx</Template>
  <TotalTime>617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 Irwin</dc:creator>
  <cp:keywords/>
  <cp:lastModifiedBy>Don Irwin</cp:lastModifiedBy>
  <cp:revision>6</cp:revision>
  <dcterms:created xsi:type="dcterms:W3CDTF">2015-04-09T14:35:00Z</dcterms:created>
  <dcterms:modified xsi:type="dcterms:W3CDTF">2015-04-10T00:51:00Z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